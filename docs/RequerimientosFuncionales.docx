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Ttulo1"/>
      </w:pPr>
      <w:r>
        <w:t>Caso de estudio:</w:t>
      </w:r>
      <w:r w:rsidR="006A4D4D">
        <w:t xml:space="preserve"> Iteración 1 - </w:t>
      </w:r>
      <w:proofErr w:type="spellStart"/>
      <w:r w:rsidR="006A4D4D">
        <w:t>EPSAndes</w:t>
      </w:r>
      <w:proofErr w:type="spellEnd"/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6A4D4D">
              <w:rPr>
                <w:b w:val="0"/>
                <w:sz w:val="18"/>
                <w:szCs w:val="18"/>
              </w:rPr>
              <w:t xml:space="preserve"> </w:t>
            </w:r>
            <w:r w:rsidR="006A4D4D" w:rsidRPr="006A4D4D">
              <w:rPr>
                <w:b w:val="0"/>
                <w:sz w:val="18"/>
                <w:szCs w:val="18"/>
              </w:rPr>
              <w:t>REGISTRAR ROLES DE USUARIOS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6A4D4D" w:rsidP="006A4D4D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 w:rsidRPr="006A4D4D">
              <w:rPr>
                <w:b w:val="0"/>
                <w:sz w:val="18"/>
                <w:szCs w:val="18"/>
              </w:rPr>
              <w:t>Se registran los roles de usuario definidos en la descripción del negocio. Esta operación es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6A4D4D">
              <w:rPr>
                <w:b w:val="0"/>
                <w:sz w:val="18"/>
                <w:szCs w:val="18"/>
              </w:rPr>
              <w:t>realizada por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6A4D4D">
              <w:rPr>
                <w:b w:val="0"/>
                <w:sz w:val="18"/>
                <w:szCs w:val="18"/>
              </w:rPr>
              <w:t>el administrador del sistema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6A4D4D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Roles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C80E2F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:rsidTr="00313525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F83FC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RNF1-Privacidad</w:t>
            </w: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D4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C80E2F"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>.</w:t>
            </w:r>
            <w:r w:rsidR="00C80E2F">
              <w:rPr>
                <w:b w:val="0"/>
                <w:sz w:val="18"/>
                <w:szCs w:val="18"/>
              </w:rPr>
              <w:t xml:space="preserve"> </w:t>
            </w:r>
            <w:r w:rsidR="00C80E2F" w:rsidRPr="00C80E2F">
              <w:rPr>
                <w:b w:val="0"/>
                <w:sz w:val="18"/>
                <w:szCs w:val="18"/>
              </w:rPr>
              <w:t>REGISTRAR USUARIO</w:t>
            </w:r>
          </w:p>
        </w:tc>
      </w:tr>
      <w:tr w:rsidR="006A4D4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4D4D" w:rsidRPr="00EA74B1" w:rsidRDefault="00C80E2F" w:rsidP="00C80E2F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 un usuario al sistema. </w:t>
            </w:r>
            <w:r w:rsidRPr="00C80E2F">
              <w:rPr>
                <w:b w:val="0"/>
                <w:sz w:val="18"/>
                <w:szCs w:val="18"/>
              </w:rPr>
              <w:t>Esta operación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C80E2F">
              <w:rPr>
                <w:b w:val="0"/>
                <w:sz w:val="18"/>
                <w:szCs w:val="18"/>
              </w:rPr>
              <w:t>es realizada por el administrador de datos de la EPS.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0E2F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6A4D4D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0E2F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</w:t>
            </w:r>
          </w:p>
        </w:tc>
      </w:tr>
      <w:tr w:rsidR="00C80E2F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0E2F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Rol</w:t>
            </w:r>
          </w:p>
        </w:tc>
      </w:tr>
      <w:tr w:rsidR="00C80E2F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0E2F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adicional según el rol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</w:tcPr>
          <w:p w:rsidR="006A4D4D" w:rsidRPr="00EA74B1" w:rsidRDefault="00F83FC3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RNF1-Privacidad</w:t>
            </w:r>
          </w:p>
        </w:tc>
      </w:tr>
    </w:tbl>
    <w:p w:rsidR="006A4D4D" w:rsidRDefault="006A4D4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D4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80E2F" w:rsidRPr="00EA74B1" w:rsidRDefault="006A4D4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762120"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>.</w:t>
            </w:r>
            <w:r w:rsidR="00C80E2F">
              <w:rPr>
                <w:b w:val="0"/>
                <w:sz w:val="18"/>
                <w:szCs w:val="18"/>
              </w:rPr>
              <w:t xml:space="preserve"> REGISTRAR IPS</w:t>
            </w:r>
          </w:p>
        </w:tc>
      </w:tr>
      <w:tr w:rsidR="006A4D4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4D4D" w:rsidRPr="00EA74B1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80E2F">
              <w:rPr>
                <w:b w:val="0"/>
                <w:sz w:val="18"/>
                <w:szCs w:val="18"/>
              </w:rPr>
              <w:t>Registra una IPS contratada por la EPS para la prestación de los servicios de salud</w:t>
            </w:r>
            <w:r>
              <w:rPr>
                <w:b w:val="0"/>
                <w:sz w:val="18"/>
                <w:szCs w:val="18"/>
              </w:rPr>
              <w:t>.</w:t>
            </w:r>
            <w:r w:rsidRPr="00C80E2F">
              <w:rPr>
                <w:b w:val="0"/>
                <w:sz w:val="20"/>
                <w:szCs w:val="20"/>
              </w:rPr>
              <w:t xml:space="preserve"> </w:t>
            </w:r>
            <w:r w:rsidRPr="00C80E2F">
              <w:rPr>
                <w:b w:val="0"/>
                <w:sz w:val="18"/>
                <w:szCs w:val="18"/>
              </w:rPr>
              <w:t>Esta operación es realizada por el administrador de datos de la EPS.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76212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Nombre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2120" w:rsidRDefault="0076212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Localización</w:t>
            </w:r>
          </w:p>
        </w:tc>
      </w:tr>
      <w:tr w:rsidR="006A4D4D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76212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que presta</w:t>
            </w:r>
          </w:p>
        </w:tc>
      </w:tr>
      <w:tr w:rsidR="00762120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2120" w:rsidRDefault="0076212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</w:t>
            </w:r>
          </w:p>
        </w:tc>
      </w:tr>
      <w:tr w:rsidR="00762120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2120" w:rsidRDefault="0076212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 de atención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76212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</w:tcPr>
          <w:p w:rsidR="006A4D4D" w:rsidRPr="00EA74B1" w:rsidRDefault="00F83FC3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RNF2-Concurrencia</w:t>
            </w:r>
          </w:p>
        </w:tc>
      </w:tr>
    </w:tbl>
    <w:p w:rsidR="006A4D4D" w:rsidRDefault="006A4D4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D4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87626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>.</w:t>
            </w:r>
            <w:r w:rsidR="00287626">
              <w:rPr>
                <w:b w:val="0"/>
                <w:sz w:val="18"/>
                <w:szCs w:val="18"/>
              </w:rPr>
              <w:t xml:space="preserve"> REGISTRAR MÉDICO</w:t>
            </w:r>
          </w:p>
        </w:tc>
      </w:tr>
      <w:tr w:rsidR="006A4D4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4D4D" w:rsidRPr="00EA74B1" w:rsidRDefault="00C80E2F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C80E2F">
              <w:rPr>
                <w:b w:val="0"/>
                <w:sz w:val="18"/>
                <w:szCs w:val="18"/>
              </w:rPr>
              <w:t>Registra la información de los médicos que prestan el servicio médico a una IPS.</w:t>
            </w:r>
            <w:r w:rsidR="00C222B9" w:rsidRPr="00C222B9">
              <w:rPr>
                <w:b w:val="0"/>
                <w:sz w:val="18"/>
                <w:szCs w:val="18"/>
              </w:rPr>
              <w:t xml:space="preserve"> Esta operación es realizada por el administrador de la EPS.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</w:tr>
      <w:tr w:rsidR="006A4D4D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Especialidad</w:t>
            </w:r>
          </w:p>
        </w:tc>
      </w:tr>
      <w:tr w:rsidR="00287626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87626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registro médico</w:t>
            </w:r>
          </w:p>
        </w:tc>
      </w:tr>
      <w:tr w:rsidR="00287626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87626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IPS inscrito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</w:tcPr>
          <w:p w:rsidR="006A4D4D" w:rsidRPr="00EA74B1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RNF1-Privacidad</w:t>
            </w:r>
          </w:p>
        </w:tc>
      </w:tr>
    </w:tbl>
    <w:p w:rsidR="006A4D4D" w:rsidRDefault="006A4D4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D4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87626"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>.</w:t>
            </w:r>
            <w:r w:rsidR="00287626">
              <w:rPr>
                <w:b w:val="0"/>
                <w:sz w:val="18"/>
                <w:szCs w:val="18"/>
              </w:rPr>
              <w:t xml:space="preserve"> REGISTRAR AFILIADO</w:t>
            </w:r>
          </w:p>
        </w:tc>
      </w:tr>
      <w:tr w:rsidR="006A4D4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4D4D" w:rsidRPr="00EA74B1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87626">
              <w:rPr>
                <w:b w:val="0"/>
                <w:sz w:val="18"/>
                <w:szCs w:val="18"/>
              </w:rPr>
              <w:t>Registra la información de un afiliado a la EPS. Esta operación es realizada por el administrador de datos de la EPS.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287626" w:rsidP="00287626">
            <w:pPr>
              <w:pStyle w:val="TituloPrincipla"/>
              <w:tabs>
                <w:tab w:val="left" w:pos="1775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</w:tr>
      <w:tr w:rsidR="006A4D4D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Nacimiento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Informa si se realizó correctamente o si se presentó un error.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</w:tcPr>
          <w:p w:rsidR="00861BA0" w:rsidRPr="00EA74B1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RNF3-Concurrencia</w:t>
            </w:r>
          </w:p>
        </w:tc>
      </w:tr>
    </w:tbl>
    <w:p w:rsidR="006A4D4D" w:rsidRDefault="006A4D4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A4D4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87626"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>.</w:t>
            </w:r>
            <w:r w:rsidR="00287626">
              <w:rPr>
                <w:b w:val="0"/>
                <w:sz w:val="18"/>
                <w:szCs w:val="18"/>
              </w:rPr>
              <w:t xml:space="preserve"> REGISTRAR SERVICIO DE SALUD PRESTADO POR UNA IPS</w:t>
            </w:r>
          </w:p>
        </w:tc>
      </w:tr>
      <w:tr w:rsidR="006A4D4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A4D4D" w:rsidRPr="00EA74B1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87626">
              <w:rPr>
                <w:b w:val="0"/>
                <w:sz w:val="18"/>
                <w:szCs w:val="18"/>
              </w:rPr>
              <w:t>Registra la descripción de los servicios que una IPS pone a disposición de los afiliados a la EPS. Esta operación es realizada por el administrador de datos de la EPS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76722D" w:rsidP="00A02FEC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Descripción de los s</w:t>
            </w:r>
            <w:r w:rsidR="00A02FEC">
              <w:rPr>
                <w:b w:val="0"/>
                <w:sz w:val="18"/>
                <w:szCs w:val="18"/>
              </w:rPr>
              <w:t>ervicios prestados</w:t>
            </w:r>
            <w:r w:rsidR="00A02FEC">
              <w:rPr>
                <w:b w:val="0"/>
                <w:sz w:val="18"/>
                <w:szCs w:val="18"/>
              </w:rPr>
              <w:tab/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IPS</w:t>
            </w:r>
          </w:p>
        </w:tc>
      </w:tr>
      <w:tr w:rsidR="006A4D4D" w:rsidRPr="00CB6304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 prestado por IPS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A4D4D" w:rsidRPr="00EA74B1" w:rsidRDefault="00287626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6A4D4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A4D4D" w:rsidRPr="00EA74B1" w:rsidRDefault="006A4D4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A4D4D" w:rsidRPr="00EA74B1" w:rsidTr="00BA4B27">
        <w:trPr>
          <w:jc w:val="center"/>
        </w:trPr>
        <w:tc>
          <w:tcPr>
            <w:tcW w:w="10301" w:type="dxa"/>
            <w:gridSpan w:val="2"/>
          </w:tcPr>
          <w:p w:rsidR="006A4D4D" w:rsidRPr="00EA74B1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RNF2-Persistencia</w:t>
            </w:r>
          </w:p>
        </w:tc>
      </w:tr>
    </w:tbl>
    <w:p w:rsidR="006A4D4D" w:rsidRDefault="006A4D4D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02FEC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76722D"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. REGISTRAR </w:t>
            </w:r>
            <w:r w:rsidR="0076722D">
              <w:rPr>
                <w:b w:val="0"/>
                <w:sz w:val="18"/>
                <w:szCs w:val="18"/>
              </w:rPr>
              <w:t>ORDEN DE SALUD</w:t>
            </w:r>
            <w:r w:rsidR="0083192B">
              <w:rPr>
                <w:b w:val="0"/>
                <w:sz w:val="18"/>
                <w:szCs w:val="18"/>
              </w:rPr>
              <w:t xml:space="preserve"> PARA UN AFILIADO POR PARTE DE UN MËDICO</w:t>
            </w:r>
          </w:p>
        </w:tc>
      </w:tr>
      <w:tr w:rsidR="00A02FEC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02FEC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6722D">
              <w:rPr>
                <w:b w:val="0"/>
                <w:sz w:val="18"/>
                <w:szCs w:val="18"/>
              </w:rPr>
              <w:t>Registra la especificación de la serie de servicios de salud que requiere el afiliado para el cuidado de su salud. Esta operación es realizada por un médico.</w:t>
            </w:r>
          </w:p>
        </w:tc>
      </w:tr>
      <w:tr w:rsidR="00A02FEC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02FEC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2FEC" w:rsidRPr="00EA74B1" w:rsidRDefault="0076722D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de salud requeridos</w:t>
            </w:r>
          </w:p>
        </w:tc>
      </w:tr>
      <w:tr w:rsidR="00A02FEC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2FEC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paciente</w:t>
            </w:r>
          </w:p>
        </w:tc>
      </w:tr>
      <w:tr w:rsidR="00A02FEC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02FEC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A02FEC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02FEC" w:rsidRPr="00EA74B1" w:rsidRDefault="00A02FEC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02FEC" w:rsidRPr="00EA74B1" w:rsidTr="00BA4B27">
        <w:trPr>
          <w:jc w:val="center"/>
        </w:trPr>
        <w:tc>
          <w:tcPr>
            <w:tcW w:w="10301" w:type="dxa"/>
            <w:gridSpan w:val="2"/>
          </w:tcPr>
          <w:p w:rsidR="00A02FEC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RNF1-Privacidad</w:t>
            </w:r>
          </w:p>
        </w:tc>
      </w:tr>
      <w:tr w:rsidR="00A02FEC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2FEC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RNF3-Concurrencia</w:t>
            </w:r>
          </w:p>
        </w:tc>
      </w:tr>
    </w:tbl>
    <w:p w:rsidR="0076722D" w:rsidRDefault="0076722D" w:rsidP="0076722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722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>. RE</w:t>
            </w:r>
            <w:r>
              <w:rPr>
                <w:b w:val="0"/>
                <w:sz w:val="18"/>
                <w:szCs w:val="18"/>
              </w:rPr>
              <w:t>ALIZAR RESERVA</w:t>
            </w:r>
            <w:r>
              <w:rPr>
                <w:b w:val="0"/>
                <w:sz w:val="18"/>
                <w:szCs w:val="18"/>
              </w:rPr>
              <w:t xml:space="preserve"> DE SALUD</w:t>
            </w:r>
            <w:r w:rsidR="0083192B">
              <w:rPr>
                <w:b w:val="0"/>
                <w:sz w:val="18"/>
                <w:szCs w:val="18"/>
              </w:rPr>
              <w:t xml:space="preserve"> POR PARTE DE UN AFILIADO</w:t>
            </w:r>
          </w:p>
        </w:tc>
      </w:tr>
      <w:tr w:rsidR="0076722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6722D">
              <w:rPr>
                <w:b w:val="0"/>
                <w:sz w:val="18"/>
                <w:szCs w:val="18"/>
              </w:rPr>
              <w:t>Reserva la prestación de un servicio de salud por parte de un afiliado, siempre y cuando haya disponibilidad.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76722D">
              <w:rPr>
                <w:b w:val="0"/>
                <w:sz w:val="18"/>
                <w:szCs w:val="18"/>
              </w:rPr>
              <w:t>Esta operación es realizada por un afiliado.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Pr="00EA74B1" w:rsidRDefault="0076722D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de salud requeridos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paciente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</w:tcPr>
          <w:p w:rsidR="0076722D" w:rsidRPr="00EA74B1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RNF1-Privacidad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</w:tcPr>
          <w:p w:rsidR="0076722D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RNF2-Persistencia</w:t>
            </w:r>
          </w:p>
        </w:tc>
      </w:tr>
    </w:tbl>
    <w:p w:rsidR="0076722D" w:rsidRDefault="0076722D" w:rsidP="0076722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722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83192B">
              <w:rPr>
                <w:b w:val="0"/>
                <w:sz w:val="18"/>
                <w:szCs w:val="18"/>
              </w:rPr>
              <w:t>9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83192B">
              <w:rPr>
                <w:b w:val="0"/>
                <w:sz w:val="18"/>
                <w:szCs w:val="18"/>
              </w:rPr>
              <w:t xml:space="preserve">REGISTRAR LA PRESTACIÖN DE UN SERVICIO </w:t>
            </w:r>
            <w:r>
              <w:rPr>
                <w:b w:val="0"/>
                <w:sz w:val="18"/>
                <w:szCs w:val="18"/>
              </w:rPr>
              <w:t>DE SALUD</w:t>
            </w:r>
            <w:r w:rsidR="0083192B">
              <w:rPr>
                <w:b w:val="0"/>
                <w:sz w:val="18"/>
                <w:szCs w:val="18"/>
              </w:rPr>
              <w:t xml:space="preserve"> A UN AFILIADO DE UNA IPS</w:t>
            </w:r>
          </w:p>
        </w:tc>
      </w:tr>
      <w:tr w:rsidR="0076722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722D" w:rsidRPr="00EA74B1" w:rsidRDefault="0083192B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Registra la prestación del servicio de salud al afiliado. Esta operación es realizada por el recepcionista de la IPS que presta el servicio, cuando el afiliado cumple la cita respectiva.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Pr="00EA74B1" w:rsidRDefault="0076722D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Servicios de salud </w:t>
            </w:r>
            <w:r w:rsidR="0083192B">
              <w:rPr>
                <w:b w:val="0"/>
                <w:sz w:val="18"/>
                <w:szCs w:val="18"/>
              </w:rPr>
              <w:t>prestados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paciente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 si se realizó correctamente o si se presentó un error.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Default="00861BA0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RNF2-Persistencia</w:t>
            </w:r>
          </w:p>
        </w:tc>
      </w:tr>
    </w:tbl>
    <w:p w:rsidR="0076722D" w:rsidRDefault="0076722D" w:rsidP="0076722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722D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83192B">
              <w:rPr>
                <w:b w:val="0"/>
                <w:sz w:val="18"/>
                <w:szCs w:val="18"/>
              </w:rPr>
              <w:t>C1</w:t>
            </w:r>
            <w:r>
              <w:rPr>
                <w:b w:val="0"/>
                <w:sz w:val="18"/>
                <w:szCs w:val="18"/>
              </w:rPr>
              <w:t>.</w:t>
            </w:r>
            <w:r w:rsidR="0083192B">
              <w:rPr>
                <w:b w:val="0"/>
                <w:sz w:val="18"/>
                <w:szCs w:val="18"/>
              </w:rPr>
              <w:t xml:space="preserve"> </w:t>
            </w:r>
            <w:r w:rsidR="0083192B" w:rsidRPr="0083192B">
              <w:rPr>
                <w:b w:val="0"/>
                <w:sz w:val="18"/>
                <w:szCs w:val="18"/>
              </w:rPr>
              <w:t>MOSTRAR LA CANTIDAD DE SERVICIOS PRESTADOS POR CADA IPS DURANTE UN PERIODO DE TIEMPO Y EN EL AÑO CORRIDO</w:t>
            </w:r>
          </w:p>
        </w:tc>
      </w:tr>
      <w:tr w:rsidR="0076722D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722D" w:rsidRPr="00EA74B1" w:rsidRDefault="0083192B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la cantidad de servicios prestados por cada </w:t>
            </w:r>
            <w:proofErr w:type="spellStart"/>
            <w:r w:rsidRPr="0083192B">
              <w:rPr>
                <w:b w:val="0"/>
                <w:sz w:val="18"/>
                <w:szCs w:val="18"/>
              </w:rPr>
              <w:t>ips</w:t>
            </w:r>
            <w:proofErr w:type="spellEnd"/>
            <w:r w:rsidRPr="0083192B">
              <w:rPr>
                <w:b w:val="0"/>
                <w:sz w:val="18"/>
                <w:szCs w:val="18"/>
              </w:rPr>
              <w:t xml:space="preserve"> durante un periodo de tiempo y en el año corrido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6722D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722D" w:rsidRPr="00EA74B1" w:rsidRDefault="0076722D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76722D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722D" w:rsidRPr="00EA74B1" w:rsidRDefault="0076722D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3192B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3192B" w:rsidRPr="00EA74B1" w:rsidRDefault="0083192B" w:rsidP="008319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la cantidad de servicios prestados por cada </w:t>
            </w:r>
            <w:r w:rsidR="00861BA0">
              <w:rPr>
                <w:b w:val="0"/>
                <w:sz w:val="18"/>
                <w:szCs w:val="18"/>
              </w:rPr>
              <w:t>IPS</w:t>
            </w:r>
            <w:r w:rsidRPr="0083192B">
              <w:rPr>
                <w:b w:val="0"/>
                <w:sz w:val="18"/>
                <w:szCs w:val="18"/>
              </w:rPr>
              <w:t xml:space="preserve"> durante un periodo de tiempo y en el año corrido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83192B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3192B" w:rsidRPr="00EA74B1" w:rsidRDefault="0083192B" w:rsidP="0083192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83192B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3192B" w:rsidRDefault="0083192B" w:rsidP="0083192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CF03D8" w:rsidRDefault="00CF03D8" w:rsidP="00CF03D8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F03D8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Pr="00CF03D8">
              <w:rPr>
                <w:b w:val="0"/>
                <w:sz w:val="18"/>
                <w:szCs w:val="18"/>
              </w:rPr>
              <w:t>MOSTRAR LOS 20 SERVICIOS MÁS SOLICITADOS</w:t>
            </w:r>
          </w:p>
        </w:tc>
      </w:tr>
      <w:tr w:rsidR="00CF03D8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>stra l</w:t>
            </w:r>
            <w:r w:rsidRPr="00CF03D8">
              <w:rPr>
                <w:b w:val="0"/>
                <w:sz w:val="18"/>
                <w:szCs w:val="18"/>
              </w:rPr>
              <w:t>os que fueron más solicitados en un período de tiempo dado.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Tiempo para búsqueda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</w:t>
            </w:r>
            <w:r w:rsidRPr="00CF03D8">
              <w:rPr>
                <w:b w:val="0"/>
                <w:sz w:val="18"/>
                <w:szCs w:val="18"/>
              </w:rPr>
              <w:t>os</w:t>
            </w:r>
            <w:r>
              <w:rPr>
                <w:b w:val="0"/>
                <w:sz w:val="18"/>
                <w:szCs w:val="18"/>
              </w:rPr>
              <w:t xml:space="preserve"> servicios</w:t>
            </w:r>
            <w:r w:rsidRPr="00CF03D8">
              <w:rPr>
                <w:b w:val="0"/>
                <w:sz w:val="18"/>
                <w:szCs w:val="18"/>
              </w:rPr>
              <w:t xml:space="preserve"> que fueron más solicitados en un período de tiempo dado.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CF03D8" w:rsidRDefault="00CF03D8" w:rsidP="00CF03D8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F03D8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Pr="00CF03D8">
              <w:rPr>
                <w:b w:val="0"/>
                <w:sz w:val="18"/>
                <w:szCs w:val="18"/>
              </w:rPr>
              <w:t>MOSTRAR EL ÍNDICE DE USO DE CADA UNO DE LOS SERVICIOS PROVISTOS</w:t>
            </w:r>
          </w:p>
        </w:tc>
      </w:tr>
      <w:tr w:rsidR="00CF03D8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</w:t>
            </w:r>
            <w:proofErr w:type="spellStart"/>
            <w:r w:rsidRPr="00CF03D8">
              <w:rPr>
                <w:b w:val="0"/>
                <w:sz w:val="18"/>
                <w:szCs w:val="18"/>
              </w:rPr>
              <w:t xml:space="preserve">el </w:t>
            </w:r>
            <w:proofErr w:type="spellEnd"/>
            <w:r w:rsidRPr="00CF03D8">
              <w:rPr>
                <w:b w:val="0"/>
                <w:sz w:val="18"/>
                <w:szCs w:val="18"/>
              </w:rPr>
              <w:t>índice de uso de cada uno de los servicios provistos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</w:t>
            </w:r>
            <w:r w:rsidRPr="00CF03D8">
              <w:rPr>
                <w:b w:val="0"/>
                <w:sz w:val="18"/>
                <w:szCs w:val="18"/>
              </w:rPr>
              <w:t>el índice de uso de cada uno de los servicios provistos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CF03D8" w:rsidRDefault="00CF03D8" w:rsidP="00CF03D8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F03D8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Pr="0083192B">
              <w:rPr>
                <w:b w:val="0"/>
                <w:sz w:val="18"/>
                <w:szCs w:val="18"/>
              </w:rPr>
              <w:t xml:space="preserve">MOSTRAR </w:t>
            </w:r>
            <w:r w:rsidRPr="00CF03D8">
              <w:rPr>
                <w:b w:val="0"/>
                <w:sz w:val="18"/>
                <w:szCs w:val="18"/>
              </w:rPr>
              <w:t>LOS SERVICIOS QUE CUMPLEN CON CIERTA CARACTERÍSTICA</w:t>
            </w:r>
          </w:p>
        </w:tc>
      </w:tr>
      <w:tr w:rsidR="00CF03D8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</w:t>
            </w:r>
            <w:r w:rsidRPr="00CF03D8">
              <w:rPr>
                <w:b w:val="0"/>
                <w:sz w:val="18"/>
                <w:szCs w:val="18"/>
              </w:rPr>
              <w:t>los servicios que cumplen con cierta característica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Pr="00EA74B1" w:rsidRDefault="00F83FC3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tiempo</w:t>
            </w:r>
          </w:p>
        </w:tc>
      </w:tr>
      <w:tr w:rsidR="00F83FC3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3FC3" w:rsidRDefault="00F83FC3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usuario</w:t>
            </w:r>
          </w:p>
        </w:tc>
      </w:tr>
      <w:tr w:rsidR="00F83FC3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3FC3" w:rsidRDefault="00F83FC3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F83FC3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3FC3" w:rsidRDefault="00013046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</w:t>
            </w:r>
            <w:bookmarkStart w:id="0" w:name="_GoBack"/>
            <w:bookmarkEnd w:id="0"/>
            <w:r w:rsidR="00F83FC3">
              <w:rPr>
                <w:b w:val="0"/>
                <w:sz w:val="18"/>
                <w:szCs w:val="18"/>
              </w:rPr>
              <w:t xml:space="preserve"> de solicitudes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</w:t>
            </w:r>
            <w:r w:rsidRPr="00CF03D8">
              <w:rPr>
                <w:b w:val="0"/>
                <w:sz w:val="18"/>
                <w:szCs w:val="18"/>
              </w:rPr>
              <w:t>los servicios que cumplen con cierta característica</w:t>
            </w:r>
          </w:p>
        </w:tc>
      </w:tr>
      <w:tr w:rsidR="00CF03D8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F03D8" w:rsidRPr="00EA74B1" w:rsidTr="00BA4B27">
        <w:trPr>
          <w:jc w:val="center"/>
        </w:trPr>
        <w:tc>
          <w:tcPr>
            <w:tcW w:w="10301" w:type="dxa"/>
            <w:gridSpan w:val="2"/>
          </w:tcPr>
          <w:p w:rsidR="00CF03D8" w:rsidRPr="00EA74B1" w:rsidRDefault="00CF03D8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4164E9" w:rsidRDefault="004164E9" w:rsidP="004164E9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164E9" w:rsidRPr="00CB6304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RFC</w:t>
            </w:r>
            <w:r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Pr="0083192B">
              <w:rPr>
                <w:b w:val="0"/>
                <w:sz w:val="18"/>
                <w:szCs w:val="18"/>
              </w:rPr>
              <w:t xml:space="preserve">MOSTRAR </w:t>
            </w:r>
            <w:r w:rsidRPr="004164E9">
              <w:rPr>
                <w:b w:val="0"/>
                <w:sz w:val="18"/>
                <w:szCs w:val="18"/>
              </w:rPr>
              <w:t>LA UTILIZACIÓN DE SERVICIOS DE EPSANDES POR UN AFILIADO DADO, EN UN RANGO DE FECHAS INDICADO</w:t>
            </w:r>
          </w:p>
        </w:tc>
      </w:tr>
      <w:tr w:rsidR="004164E9" w:rsidRPr="00EA74B1" w:rsidTr="00BA4B2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</w:t>
            </w:r>
            <w:r w:rsidRPr="004164E9">
              <w:rPr>
                <w:b w:val="0"/>
                <w:sz w:val="18"/>
                <w:szCs w:val="18"/>
              </w:rPr>
              <w:t xml:space="preserve">la utilización de servicios de </w:t>
            </w:r>
            <w:proofErr w:type="spellStart"/>
            <w:r>
              <w:rPr>
                <w:b w:val="0"/>
                <w:sz w:val="18"/>
                <w:szCs w:val="18"/>
              </w:rPr>
              <w:t>EPSA</w:t>
            </w:r>
            <w:r w:rsidRPr="004164E9">
              <w:rPr>
                <w:b w:val="0"/>
                <w:sz w:val="18"/>
                <w:szCs w:val="18"/>
              </w:rPr>
              <w:t>ndes</w:t>
            </w:r>
            <w:proofErr w:type="spellEnd"/>
            <w:r w:rsidRPr="004164E9">
              <w:rPr>
                <w:b w:val="0"/>
                <w:sz w:val="18"/>
                <w:szCs w:val="18"/>
              </w:rPr>
              <w:t xml:space="preserve"> por un afiliado dado, en un rango de fechas indicado</w:t>
            </w:r>
          </w:p>
        </w:tc>
      </w:tr>
      <w:tr w:rsidR="004164E9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164E9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164E9" w:rsidRPr="00EA74B1" w:rsidRDefault="00F83FC3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 del afiliado</w:t>
            </w:r>
          </w:p>
        </w:tc>
      </w:tr>
      <w:tr w:rsidR="00F83FC3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83FC3" w:rsidRDefault="00F83FC3" w:rsidP="00BA4B27">
            <w:pPr>
              <w:pStyle w:val="TituloPrincipla"/>
              <w:tabs>
                <w:tab w:val="left" w:pos="921"/>
              </w:tabs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fechas</w:t>
            </w:r>
          </w:p>
        </w:tc>
      </w:tr>
      <w:tr w:rsidR="004164E9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164E9" w:rsidRPr="00EA74B1" w:rsidTr="00BA4B2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3192B">
              <w:rPr>
                <w:b w:val="0"/>
                <w:sz w:val="18"/>
                <w:szCs w:val="18"/>
              </w:rPr>
              <w:t>M</w:t>
            </w:r>
            <w:r>
              <w:rPr>
                <w:b w:val="0"/>
                <w:sz w:val="18"/>
                <w:szCs w:val="18"/>
              </w:rPr>
              <w:t>ue</w:t>
            </w:r>
            <w:r w:rsidRPr="0083192B">
              <w:rPr>
                <w:b w:val="0"/>
                <w:sz w:val="18"/>
                <w:szCs w:val="18"/>
              </w:rPr>
              <w:t xml:space="preserve">stra </w:t>
            </w:r>
            <w:r w:rsidRPr="004164E9">
              <w:rPr>
                <w:b w:val="0"/>
                <w:sz w:val="18"/>
                <w:szCs w:val="18"/>
              </w:rPr>
              <w:t xml:space="preserve">la utilización de servicios de </w:t>
            </w:r>
            <w:proofErr w:type="spellStart"/>
            <w:r>
              <w:rPr>
                <w:b w:val="0"/>
                <w:sz w:val="18"/>
                <w:szCs w:val="18"/>
              </w:rPr>
              <w:t>EPSA</w:t>
            </w:r>
            <w:r w:rsidRPr="004164E9">
              <w:rPr>
                <w:b w:val="0"/>
                <w:sz w:val="18"/>
                <w:szCs w:val="18"/>
              </w:rPr>
              <w:t>ndes</w:t>
            </w:r>
            <w:proofErr w:type="spellEnd"/>
            <w:r w:rsidRPr="004164E9">
              <w:rPr>
                <w:b w:val="0"/>
                <w:sz w:val="18"/>
                <w:szCs w:val="18"/>
              </w:rPr>
              <w:t xml:space="preserve"> por un afiliado dado, en un rango de fechas indicado</w:t>
            </w:r>
          </w:p>
        </w:tc>
      </w:tr>
      <w:tr w:rsidR="004164E9" w:rsidRPr="00EA74B1" w:rsidTr="00BA4B2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4164E9" w:rsidRPr="00EA74B1" w:rsidTr="00BA4B27">
        <w:trPr>
          <w:jc w:val="center"/>
        </w:trPr>
        <w:tc>
          <w:tcPr>
            <w:tcW w:w="10301" w:type="dxa"/>
            <w:gridSpan w:val="2"/>
          </w:tcPr>
          <w:p w:rsidR="004164E9" w:rsidRPr="00EA74B1" w:rsidRDefault="004164E9" w:rsidP="00BA4B2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4164E9" w:rsidRDefault="004164E9" w:rsidP="0076722D">
      <w:pPr>
        <w:pStyle w:val="TituloPrincipla"/>
        <w:jc w:val="left"/>
        <w:rPr>
          <w:sz w:val="32"/>
          <w:szCs w:val="32"/>
        </w:rPr>
      </w:pPr>
    </w:p>
    <w:p w:rsidR="0076722D" w:rsidRDefault="0076722D" w:rsidP="00EA74B1">
      <w:pPr>
        <w:pStyle w:val="TituloPrincipla"/>
        <w:jc w:val="left"/>
        <w:rPr>
          <w:sz w:val="32"/>
          <w:szCs w:val="32"/>
        </w:rPr>
      </w:pPr>
    </w:p>
    <w:sectPr w:rsidR="0076722D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2F5" w:rsidRDefault="006A12F5">
      <w:r>
        <w:separator/>
      </w:r>
    </w:p>
  </w:endnote>
  <w:endnote w:type="continuationSeparator" w:id="0">
    <w:p w:rsidR="006A12F5" w:rsidRDefault="006A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2F5" w:rsidRDefault="006A12F5">
      <w:r>
        <w:separator/>
      </w:r>
    </w:p>
  </w:footnote>
  <w:footnote w:type="continuationSeparator" w:id="0">
    <w:p w:rsidR="006A12F5" w:rsidRDefault="006A1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3046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87626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164E9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5AAA"/>
    <w:rsid w:val="0065183D"/>
    <w:rsid w:val="00654E52"/>
    <w:rsid w:val="00654EA2"/>
    <w:rsid w:val="00667FA2"/>
    <w:rsid w:val="0069671F"/>
    <w:rsid w:val="006A12F5"/>
    <w:rsid w:val="006A4D4D"/>
    <w:rsid w:val="006B1499"/>
    <w:rsid w:val="007007F9"/>
    <w:rsid w:val="00716374"/>
    <w:rsid w:val="0075734A"/>
    <w:rsid w:val="00762120"/>
    <w:rsid w:val="0076722D"/>
    <w:rsid w:val="00770C20"/>
    <w:rsid w:val="007819FE"/>
    <w:rsid w:val="007900EE"/>
    <w:rsid w:val="00795080"/>
    <w:rsid w:val="007B49A2"/>
    <w:rsid w:val="007C331B"/>
    <w:rsid w:val="007E1B6C"/>
    <w:rsid w:val="00821D69"/>
    <w:rsid w:val="0083192B"/>
    <w:rsid w:val="00842496"/>
    <w:rsid w:val="0084480F"/>
    <w:rsid w:val="00861BA0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02FEC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22B9"/>
    <w:rsid w:val="00C24255"/>
    <w:rsid w:val="00C306EE"/>
    <w:rsid w:val="00C60F9E"/>
    <w:rsid w:val="00C73AD4"/>
    <w:rsid w:val="00C80E2F"/>
    <w:rsid w:val="00C81F6C"/>
    <w:rsid w:val="00C91F95"/>
    <w:rsid w:val="00C96E44"/>
    <w:rsid w:val="00CA0CDD"/>
    <w:rsid w:val="00CB6304"/>
    <w:rsid w:val="00CD6657"/>
    <w:rsid w:val="00CE3867"/>
    <w:rsid w:val="00CF03D8"/>
    <w:rsid w:val="00CF4115"/>
    <w:rsid w:val="00D10F87"/>
    <w:rsid w:val="00D41E1D"/>
    <w:rsid w:val="00D8119D"/>
    <w:rsid w:val="00D81470"/>
    <w:rsid w:val="00DD6ACD"/>
    <w:rsid w:val="00DE369E"/>
    <w:rsid w:val="00E0155D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83FC3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B9964A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F37AA0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F37AA0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B35AD8"/>
    <w:rsid w:val="00F37AA0"/>
    <w:rsid w:val="00F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</TotalTime>
  <Pages>6</Pages>
  <Words>802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Manuel Sosa</cp:lastModifiedBy>
  <cp:revision>2</cp:revision>
  <cp:lastPrinted>2004-06-30T14:22:00Z</cp:lastPrinted>
  <dcterms:created xsi:type="dcterms:W3CDTF">2019-09-28T21:39:00Z</dcterms:created>
  <dcterms:modified xsi:type="dcterms:W3CDTF">2019-09-28T21:39:00Z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